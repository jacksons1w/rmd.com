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6964" w14:textId="77777777" w:rsidR="00D12304" w:rsidRPr="008D53EF" w:rsidRDefault="00D12304" w:rsidP="00D12304">
      <w:pPr>
        <w:jc w:val="center"/>
        <w:rPr>
          <w:b/>
          <w:i/>
          <w:sz w:val="36"/>
          <w:u w:val="single"/>
        </w:rPr>
      </w:pPr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BF463" wp14:editId="296B41E6">
                <wp:simplePos x="0" y="0"/>
                <wp:positionH relativeFrom="column">
                  <wp:posOffset>-76200</wp:posOffset>
                </wp:positionH>
                <wp:positionV relativeFrom="paragraph">
                  <wp:posOffset>-123190</wp:posOffset>
                </wp:positionV>
                <wp:extent cx="6115050" cy="3562350"/>
                <wp:effectExtent l="38100" t="38100" r="3810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562350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AFB90" id="Rounded Rectangle 3" o:spid="_x0000_s1026" style="position:absolute;margin-left:-6pt;margin-top:-9.7pt;width:481.5pt;height:28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" filled="f" strokecolor="red" strokeweight="6pt">
                <v:stroke joinstyle="miter"/>
              </v:roundrect>
            </w:pict>
          </mc:Fallback>
        </mc:AlternateContent>
      </w:r>
      <w:r>
        <w:rPr>
          <w:b/>
          <w:i/>
          <w:sz w:val="36"/>
          <w:u w:val="single"/>
        </w:rPr>
        <w:t>You may leave this header in your report file.</w:t>
      </w:r>
    </w:p>
    <w:p w14:paraId="4602E956" w14:textId="77777777" w:rsidR="00D12304" w:rsidRDefault="00D12304" w:rsidP="00D1230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You MUST add your answers to the template file Word document posted on D2L when preparing your report</w:t>
      </w:r>
    </w:p>
    <w:p w14:paraId="78BE5112" w14:textId="77777777" w:rsidR="00D12304" w:rsidRDefault="00D12304" w:rsidP="00D12304">
      <w:pPr>
        <w:jc w:val="center"/>
        <w:rPr>
          <w:b/>
          <w:sz w:val="24"/>
        </w:rPr>
      </w:pPr>
      <w:r w:rsidRPr="007C17BA">
        <w:rPr>
          <w:b/>
          <w:sz w:val="24"/>
        </w:rPr>
        <w:t>You must download the Word original ABP-1 template file posted on D2L and add your answers to the provided template file.   If you do not use the required template file (e.g., re-creating the items in your own report document), there will be a 5-point deduction!</w:t>
      </w:r>
      <w:r>
        <w:rPr>
          <w:b/>
          <w:sz w:val="24"/>
        </w:rPr>
        <w:t xml:space="preserve">  </w:t>
      </w:r>
    </w:p>
    <w:p w14:paraId="38390EA9" w14:textId="77777777" w:rsidR="00D12304" w:rsidRPr="007C17BA" w:rsidRDefault="00D12304" w:rsidP="00D12304">
      <w:pPr>
        <w:jc w:val="center"/>
        <w:rPr>
          <w:b/>
          <w:sz w:val="24"/>
        </w:rPr>
      </w:pPr>
      <w:r>
        <w:rPr>
          <w:b/>
          <w:sz w:val="24"/>
        </w:rPr>
        <w:t xml:space="preserve">You must use the template document, as given.  It is </w:t>
      </w:r>
      <w:r w:rsidRPr="008D53EF">
        <w:rPr>
          <w:b/>
          <w:sz w:val="24"/>
          <w:u w:val="single"/>
        </w:rPr>
        <w:t>NOT</w:t>
      </w:r>
      <w:r>
        <w:rPr>
          <w:b/>
          <w:sz w:val="24"/>
        </w:rPr>
        <w:t xml:space="preserve"> acceptable to copy contents of the template file to or re-create the sections of the template in another document.</w:t>
      </w:r>
    </w:p>
    <w:p w14:paraId="7FF42B41" w14:textId="3E3FA3F8" w:rsidR="00D12304" w:rsidRDefault="00D12304" w:rsidP="00D12304">
      <w:pPr>
        <w:jc w:val="center"/>
        <w:rPr>
          <w:b/>
          <w:sz w:val="36"/>
          <w:u w:val="single"/>
        </w:rPr>
      </w:pPr>
      <w:r w:rsidRPr="00957A6D">
        <w:rPr>
          <w:b/>
          <w:sz w:val="36"/>
          <w:u w:val="single"/>
        </w:rPr>
        <w:t xml:space="preserve">You MUST </w:t>
      </w:r>
      <w:r>
        <w:rPr>
          <w:b/>
          <w:sz w:val="36"/>
          <w:u w:val="single"/>
        </w:rPr>
        <w:t xml:space="preserve">Submit your ABP </w:t>
      </w:r>
      <w:r w:rsidRPr="00957A6D">
        <w:rPr>
          <w:b/>
          <w:sz w:val="36"/>
          <w:u w:val="single"/>
        </w:rPr>
        <w:t>report as a PDF</w:t>
      </w:r>
      <w:r>
        <w:rPr>
          <w:b/>
          <w:sz w:val="36"/>
          <w:u w:val="single"/>
        </w:rPr>
        <w:t>-formatted</w:t>
      </w:r>
      <w:r w:rsidRPr="00957A6D">
        <w:rPr>
          <w:b/>
          <w:sz w:val="36"/>
          <w:u w:val="single"/>
        </w:rPr>
        <w:t xml:space="preserve"> file</w:t>
      </w:r>
    </w:p>
    <w:p w14:paraId="552C4FDA" w14:textId="77777777" w:rsidR="00D12304" w:rsidRPr="007C17BA" w:rsidRDefault="00D12304" w:rsidP="00D12304">
      <w:pPr>
        <w:jc w:val="center"/>
        <w:rPr>
          <w:b/>
          <w:sz w:val="24"/>
        </w:rPr>
      </w:pPr>
      <w:r w:rsidRPr="007C17BA">
        <w:rPr>
          <w:b/>
          <w:sz w:val="24"/>
        </w:rPr>
        <w:t xml:space="preserve">If you do not submit </w:t>
      </w:r>
      <w:r>
        <w:rPr>
          <w:b/>
          <w:sz w:val="24"/>
        </w:rPr>
        <w:t xml:space="preserve">your </w:t>
      </w:r>
      <w:r w:rsidRPr="007C17BA">
        <w:rPr>
          <w:b/>
          <w:sz w:val="24"/>
        </w:rPr>
        <w:t>report as a PDF document, there will be a 10-point deduction!</w:t>
      </w:r>
    </w:p>
    <w:p w14:paraId="20004620" w14:textId="77777777" w:rsidR="00D12304" w:rsidRPr="00960E52" w:rsidRDefault="00D12304" w:rsidP="00D12304">
      <w:pPr>
        <w:jc w:val="center"/>
        <w:rPr>
          <w:b/>
          <w:sz w:val="24"/>
          <w:u w:val="single"/>
        </w:rPr>
      </w:pPr>
    </w:p>
    <w:p w14:paraId="584CD428" w14:textId="2B95C4CE" w:rsidR="000E5169" w:rsidRPr="00DA7A36" w:rsidRDefault="000E5169" w:rsidP="000E5169">
      <w:pPr>
        <w:rPr>
          <w:b/>
          <w:i/>
          <w:sz w:val="28"/>
        </w:rPr>
      </w:pPr>
      <w:r w:rsidRPr="00DA7A36">
        <w:rPr>
          <w:b/>
          <w:i/>
          <w:sz w:val="28"/>
        </w:rPr>
        <w:t xml:space="preserve">Name: </w:t>
      </w:r>
      <w:r w:rsidRPr="00DA7A36">
        <w:rPr>
          <w:b/>
          <w:i/>
          <w:sz w:val="28"/>
        </w:rPr>
        <w:tab/>
      </w:r>
      <w:proofErr w:type="spellStart"/>
      <w:r w:rsidRPr="00DA7A36">
        <w:rPr>
          <w:b/>
          <w:i/>
          <w:sz w:val="28"/>
          <w:highlight w:val="yellow"/>
        </w:rPr>
        <w:t>Lastname</w:t>
      </w:r>
      <w:proofErr w:type="spellEnd"/>
      <w:r w:rsidRPr="00DA7A36">
        <w:rPr>
          <w:b/>
          <w:i/>
          <w:sz w:val="28"/>
          <w:highlight w:val="yellow"/>
        </w:rPr>
        <w:t xml:space="preserve">, </w:t>
      </w:r>
      <w:proofErr w:type="spellStart"/>
      <w:r w:rsidRPr="00DA7A36">
        <w:rPr>
          <w:b/>
          <w:i/>
          <w:sz w:val="28"/>
          <w:highlight w:val="yellow"/>
        </w:rPr>
        <w:t>Firstname</w:t>
      </w:r>
      <w:proofErr w:type="spellEnd"/>
      <w:r w:rsidRPr="00DA7A36">
        <w:rPr>
          <w:b/>
          <w:i/>
          <w:sz w:val="28"/>
          <w:highlight w:val="yellow"/>
        </w:rPr>
        <w:t xml:space="preserve"> (UA Email Address)</w:t>
      </w:r>
    </w:p>
    <w:p w14:paraId="05BF6BB7" w14:textId="469C9321" w:rsidR="00FA0E12" w:rsidRDefault="000E5169" w:rsidP="00FA0E12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6D85B" wp14:editId="7C5D2FC6">
                <wp:simplePos x="0" y="0"/>
                <wp:positionH relativeFrom="column">
                  <wp:posOffset>-76200</wp:posOffset>
                </wp:positionH>
                <wp:positionV relativeFrom="paragraph">
                  <wp:posOffset>277495</wp:posOffset>
                </wp:positionV>
                <wp:extent cx="6115050" cy="968375"/>
                <wp:effectExtent l="19050" t="19050" r="38100" b="412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683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E737682" id="Rounded Rectangle 4" o:spid="_x0000_s1026" style="position:absolute;margin-left:-6pt;margin-top:21.85pt;width:481.5pt;height: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" filled="f" strokecolor="#4472c4 [3208]" strokeweight="4.5pt">
                <v:stroke joinstyle="miter"/>
              </v:roundrect>
            </w:pict>
          </mc:Fallback>
        </mc:AlternateContent>
      </w:r>
      <w:r w:rsidR="00FA0E12" w:rsidRPr="00C649F0">
        <w:rPr>
          <w:i/>
        </w:rPr>
        <w:t>Project:</w:t>
      </w:r>
      <w:r w:rsidR="00FA0E12" w:rsidRPr="00C649F0">
        <w:rPr>
          <w:i/>
        </w:rPr>
        <w:tab/>
      </w:r>
      <w:r w:rsidR="00FA0E12">
        <w:rPr>
          <w:i/>
        </w:rPr>
        <w:tab/>
        <w:t>ABP-</w:t>
      </w:r>
      <w:r w:rsidR="000C39EC">
        <w:rPr>
          <w:i/>
        </w:rPr>
        <w:t>3</w:t>
      </w:r>
      <w:r w:rsidR="00FA0E12">
        <w:rPr>
          <w:i/>
        </w:rPr>
        <w:t xml:space="preserve"> </w:t>
      </w:r>
      <w:r w:rsidR="00FA0E12" w:rsidRPr="00C649F0">
        <w:rPr>
          <w:i/>
        </w:rPr>
        <w:t xml:space="preserve">– </w:t>
      </w:r>
      <w:r w:rsidR="000C39EC">
        <w:rPr>
          <w:i/>
        </w:rPr>
        <w:t>Website Development</w:t>
      </w:r>
    </w:p>
    <w:p w14:paraId="1B9402B5" w14:textId="21D6306F" w:rsidR="00FA0E12" w:rsidRDefault="000E5169" w:rsidP="00FA0E1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65196B1D" wp14:editId="1648561F">
            <wp:extent cx="594995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BDD4" w14:textId="010F78F8" w:rsidR="00A03293" w:rsidRPr="000C39EC" w:rsidRDefault="00A03293">
      <w:pPr>
        <w:pStyle w:val="Heading1"/>
      </w:pPr>
      <w:r w:rsidRPr="000C39EC">
        <w:t>Task 1:  Website hosting and Design Methodology</w:t>
      </w:r>
    </w:p>
    <w:p w14:paraId="05535B6A" w14:textId="77777777" w:rsidR="00A03293" w:rsidRPr="0037012D" w:rsidRDefault="00A03293" w:rsidP="00A03293">
      <w:pPr>
        <w:numPr>
          <w:ilvl w:val="1"/>
          <w:numId w:val="7"/>
        </w:numPr>
        <w:rPr>
          <w:rFonts w:cs="Arial"/>
          <w:b/>
          <w:sz w:val="24"/>
          <w:szCs w:val="28"/>
          <w:u w:val="single"/>
        </w:rPr>
      </w:pPr>
      <w:r w:rsidRPr="00D46FC9">
        <w:rPr>
          <w:b/>
          <w:sz w:val="24"/>
        </w:rPr>
        <w:t>The website development tool used to develop your website</w:t>
      </w:r>
    </w:p>
    <w:p w14:paraId="69E6AC79" w14:textId="20089540" w:rsidR="00A03293" w:rsidRDefault="00A03293" w:rsidP="00A03293">
      <w:pPr>
        <w:ind w:firstLine="720"/>
        <w:rPr>
          <w:i/>
          <w:sz w:val="24"/>
        </w:rPr>
      </w:pPr>
      <w:r w:rsidRPr="005B3A55">
        <w:rPr>
          <w:i/>
          <w:sz w:val="24"/>
        </w:rPr>
        <w:t>&lt;</w:t>
      </w:r>
      <w:r>
        <w:rPr>
          <w:i/>
          <w:sz w:val="24"/>
        </w:rPr>
        <w:t>enter your Website Development tool you used</w:t>
      </w:r>
      <w:r w:rsidRPr="005B3A55">
        <w:rPr>
          <w:i/>
          <w:sz w:val="24"/>
        </w:rPr>
        <w:t xml:space="preserve">&gt; </w:t>
      </w:r>
    </w:p>
    <w:p w14:paraId="04528C53" w14:textId="77777777" w:rsidR="000C39EC" w:rsidRDefault="000C39EC" w:rsidP="00A03293">
      <w:pPr>
        <w:ind w:firstLine="720"/>
        <w:rPr>
          <w:i/>
          <w:sz w:val="24"/>
        </w:rPr>
      </w:pPr>
    </w:p>
    <w:p w14:paraId="51739C49" w14:textId="77777777" w:rsidR="00A03293" w:rsidRDefault="00A03293" w:rsidP="00A03293">
      <w:pPr>
        <w:numPr>
          <w:ilvl w:val="1"/>
          <w:numId w:val="7"/>
        </w:numPr>
        <w:rPr>
          <w:b/>
          <w:sz w:val="24"/>
          <w:u w:val="single"/>
        </w:rPr>
      </w:pPr>
      <w:r w:rsidRPr="00D46FC9">
        <w:rPr>
          <w:b/>
          <w:sz w:val="24"/>
          <w:u w:val="single"/>
        </w:rPr>
        <w:t>What computing platform you used to develop your website</w:t>
      </w:r>
    </w:p>
    <w:p w14:paraId="5B3F7FCC" w14:textId="343DECBD" w:rsidR="00A03293" w:rsidRDefault="00A03293" w:rsidP="00A03293">
      <w:pPr>
        <w:ind w:left="792"/>
        <w:rPr>
          <w:i/>
          <w:sz w:val="24"/>
        </w:rPr>
      </w:pPr>
      <w:r w:rsidRPr="0043663A">
        <w:rPr>
          <w:i/>
          <w:sz w:val="24"/>
        </w:rPr>
        <w:t>&lt;</w:t>
      </w:r>
      <w:r>
        <w:rPr>
          <w:i/>
          <w:sz w:val="24"/>
        </w:rPr>
        <w:t>Enter your development computing platform</w:t>
      </w:r>
      <w:r w:rsidRPr="0043663A">
        <w:rPr>
          <w:i/>
          <w:sz w:val="24"/>
        </w:rPr>
        <w:t xml:space="preserve">&gt;   </w:t>
      </w:r>
    </w:p>
    <w:p w14:paraId="46AFE880" w14:textId="77777777" w:rsidR="000C39EC" w:rsidRPr="007924D4" w:rsidRDefault="000C39EC" w:rsidP="00A03293">
      <w:pPr>
        <w:ind w:left="792"/>
        <w:rPr>
          <w:i/>
          <w:sz w:val="24"/>
        </w:rPr>
      </w:pPr>
    </w:p>
    <w:p w14:paraId="2E16A8CD" w14:textId="77777777" w:rsidR="00A03293" w:rsidRDefault="00A03293" w:rsidP="00A03293">
      <w:pPr>
        <w:numPr>
          <w:ilvl w:val="1"/>
          <w:numId w:val="7"/>
        </w:numPr>
        <w:rPr>
          <w:b/>
          <w:sz w:val="24"/>
          <w:u w:val="single"/>
        </w:rPr>
      </w:pPr>
      <w:r w:rsidRPr="00D46FC9">
        <w:rPr>
          <w:b/>
          <w:sz w:val="24"/>
          <w:u w:val="single"/>
        </w:rPr>
        <w:t>A screenshot image of the ABP3 project folder</w:t>
      </w:r>
    </w:p>
    <w:p w14:paraId="36568555" w14:textId="77777777" w:rsidR="00A03293" w:rsidRPr="0043663A" w:rsidRDefault="00A03293" w:rsidP="00A03293">
      <w:pPr>
        <w:ind w:left="720"/>
        <w:rPr>
          <w:b/>
          <w:sz w:val="24"/>
          <w:u w:val="single"/>
        </w:rPr>
      </w:pPr>
      <w:r w:rsidRPr="0043663A">
        <w:rPr>
          <w:i/>
          <w:sz w:val="24"/>
        </w:rPr>
        <w:lastRenderedPageBreak/>
        <w:t>&lt;</w:t>
      </w:r>
      <w:r>
        <w:rPr>
          <w:i/>
          <w:sz w:val="24"/>
        </w:rPr>
        <w:t>paste an image of the “detail” view list of the files in your ABP3 project folder</w:t>
      </w:r>
      <w:r w:rsidRPr="0043663A">
        <w:rPr>
          <w:i/>
          <w:sz w:val="24"/>
        </w:rPr>
        <w:t xml:space="preserve">&gt;   </w:t>
      </w:r>
    </w:p>
    <w:p w14:paraId="3045E4F2" w14:textId="77777777" w:rsidR="00A03293" w:rsidRDefault="00A03293">
      <w:pPr>
        <w:pStyle w:val="Heading1"/>
      </w:pPr>
    </w:p>
    <w:p w14:paraId="046CF44E" w14:textId="0F9A8C05" w:rsidR="00A03293" w:rsidRDefault="00A03293">
      <w:pPr>
        <w:pStyle w:val="Heading1"/>
      </w:pPr>
      <w:r>
        <w:t>Task</w:t>
      </w:r>
      <w:r w:rsidRPr="005B3A55">
        <w:t xml:space="preserve"> 2:  </w:t>
      </w:r>
      <w:r w:rsidRPr="00D46FC9">
        <w:t>Web-based Marketing Strategy</w:t>
      </w:r>
    </w:p>
    <w:p w14:paraId="62E50663" w14:textId="77777777" w:rsidR="00A03293" w:rsidRPr="00C37DB2" w:rsidRDefault="00A03293" w:rsidP="00A03293">
      <w:pPr>
        <w:pStyle w:val="ListParagraph"/>
        <w:numPr>
          <w:ilvl w:val="0"/>
          <w:numId w:val="7"/>
        </w:numPr>
        <w:contextualSpacing w:val="0"/>
        <w:rPr>
          <w:b/>
          <w:vanish/>
          <w:sz w:val="24"/>
          <w:u w:val="single"/>
        </w:rPr>
      </w:pPr>
    </w:p>
    <w:p w14:paraId="0732EAB2" w14:textId="77777777" w:rsidR="00A03293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</w:pPr>
      <w:r>
        <w:t>P</w:t>
      </w:r>
      <w:r w:rsidRPr="00D46FC9">
        <w:t>roduct and adword (word or phrase)</w:t>
      </w:r>
    </w:p>
    <w:p w14:paraId="47626343" w14:textId="54D68518" w:rsidR="00A03293" w:rsidRDefault="00A03293" w:rsidP="0037009E">
      <w:pPr>
        <w:ind w:left="720"/>
        <w:rPr>
          <w:i/>
          <w:sz w:val="24"/>
        </w:rPr>
      </w:pPr>
      <w:r w:rsidRPr="005B3A55">
        <w:rPr>
          <w:i/>
          <w:sz w:val="24"/>
        </w:rPr>
        <w:t>&lt;</w:t>
      </w:r>
      <w:proofErr w:type="gramStart"/>
      <w:r w:rsidRPr="005B3A55">
        <w:rPr>
          <w:i/>
          <w:sz w:val="24"/>
        </w:rPr>
        <w:t>i</w:t>
      </w:r>
      <w:r>
        <w:rPr>
          <w:i/>
          <w:sz w:val="24"/>
        </w:rPr>
        <w:t>ndicate</w:t>
      </w:r>
      <w:proofErr w:type="gramEnd"/>
      <w:r>
        <w:rPr>
          <w:i/>
          <w:sz w:val="24"/>
        </w:rPr>
        <w:t xml:space="preserve"> which of your company’s products </w:t>
      </w:r>
      <w:r w:rsidR="006F67F0">
        <w:rPr>
          <w:i/>
          <w:sz w:val="24"/>
        </w:rPr>
        <w:t xml:space="preserve">you selected, </w:t>
      </w:r>
      <w:r>
        <w:rPr>
          <w:i/>
          <w:sz w:val="24"/>
        </w:rPr>
        <w:t xml:space="preserve">and the associated </w:t>
      </w:r>
      <w:proofErr w:type="spellStart"/>
      <w:r>
        <w:rPr>
          <w:i/>
          <w:sz w:val="24"/>
        </w:rPr>
        <w:t>AdWord</w:t>
      </w:r>
      <w:proofErr w:type="spellEnd"/>
      <w:r>
        <w:rPr>
          <w:i/>
          <w:sz w:val="24"/>
        </w:rPr>
        <w:t xml:space="preserve"> </w:t>
      </w:r>
      <w:r w:rsidR="000C39EC">
        <w:rPr>
          <w:i/>
          <w:sz w:val="24"/>
        </w:rPr>
        <w:t xml:space="preserve">“word” or  “short phrase” that </w:t>
      </w:r>
      <w:r>
        <w:rPr>
          <w:i/>
          <w:sz w:val="24"/>
        </w:rPr>
        <w:t xml:space="preserve">you </w:t>
      </w:r>
      <w:r w:rsidR="006F67F0">
        <w:rPr>
          <w:i/>
          <w:sz w:val="24"/>
        </w:rPr>
        <w:t>chose</w:t>
      </w:r>
      <w:r w:rsidRPr="00E078A1">
        <w:rPr>
          <w:i/>
          <w:sz w:val="24"/>
        </w:rPr>
        <w:t xml:space="preserve">&gt;   </w:t>
      </w:r>
    </w:p>
    <w:p w14:paraId="0FC4CB8C" w14:textId="77777777" w:rsidR="000C39EC" w:rsidRDefault="000C39EC" w:rsidP="0037009E">
      <w:pPr>
        <w:ind w:left="720"/>
        <w:rPr>
          <w:i/>
          <w:sz w:val="24"/>
        </w:rPr>
      </w:pPr>
    </w:p>
    <w:p w14:paraId="2486EED0" w14:textId="77777777" w:rsidR="00A03293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</w:pPr>
      <w:proofErr w:type="spellStart"/>
      <w:r w:rsidRPr="002C0BF0">
        <w:t>AdWord</w:t>
      </w:r>
      <w:proofErr w:type="spellEnd"/>
      <w:r w:rsidRPr="002C0BF0">
        <w:t xml:space="preserve"> selection criteria</w:t>
      </w:r>
      <w:r>
        <w:t xml:space="preserve"> discussion</w:t>
      </w:r>
    </w:p>
    <w:p w14:paraId="6784637F" w14:textId="77777777" w:rsidR="00A03293" w:rsidRDefault="00A03293" w:rsidP="00A03293">
      <w:pPr>
        <w:ind w:firstLine="720"/>
        <w:rPr>
          <w:i/>
          <w:sz w:val="24"/>
        </w:rPr>
      </w:pPr>
      <w:r w:rsidRPr="005B3A55">
        <w:rPr>
          <w:i/>
          <w:sz w:val="24"/>
        </w:rPr>
        <w:t>&lt;</w:t>
      </w:r>
      <w:proofErr w:type="gramStart"/>
      <w:r>
        <w:rPr>
          <w:i/>
          <w:sz w:val="24"/>
        </w:rPr>
        <w:t>insert</w:t>
      </w:r>
      <w:proofErr w:type="gramEnd"/>
      <w:r>
        <w:rPr>
          <w:i/>
          <w:sz w:val="24"/>
        </w:rPr>
        <w:t xml:space="preserve"> your </w:t>
      </w:r>
      <w:r w:rsidRPr="002C0BF0">
        <w:rPr>
          <w:i/>
          <w:sz w:val="24"/>
        </w:rPr>
        <w:t xml:space="preserve">75 word </w:t>
      </w:r>
      <w:r>
        <w:rPr>
          <w:i/>
          <w:sz w:val="24"/>
        </w:rPr>
        <w:t xml:space="preserve">selection criteria </w:t>
      </w:r>
      <w:r w:rsidRPr="002C0BF0">
        <w:rPr>
          <w:i/>
          <w:sz w:val="24"/>
        </w:rPr>
        <w:t xml:space="preserve">discussion </w:t>
      </w:r>
      <w:r>
        <w:rPr>
          <w:i/>
          <w:sz w:val="24"/>
        </w:rPr>
        <w:t>here</w:t>
      </w:r>
      <w:r w:rsidRPr="00E078A1">
        <w:rPr>
          <w:i/>
          <w:sz w:val="24"/>
        </w:rPr>
        <w:t xml:space="preserve">&gt;   </w:t>
      </w:r>
    </w:p>
    <w:p w14:paraId="5CE9F958" w14:textId="77777777" w:rsidR="00A03293" w:rsidRDefault="00A03293" w:rsidP="00A03293">
      <w:pPr>
        <w:ind w:firstLine="720"/>
        <w:rPr>
          <w:i/>
          <w:sz w:val="24"/>
        </w:rPr>
      </w:pPr>
    </w:p>
    <w:p w14:paraId="170F88A0" w14:textId="77777777" w:rsidR="00A03293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</w:pPr>
      <w:r w:rsidRPr="002C0BF0">
        <w:t xml:space="preserve">Assessment of the effectiveness of your proposed </w:t>
      </w:r>
      <w:proofErr w:type="spellStart"/>
      <w:r>
        <w:t>A</w:t>
      </w:r>
      <w:r w:rsidRPr="002C0BF0">
        <w:t>d</w:t>
      </w:r>
      <w:r>
        <w:t>W</w:t>
      </w:r>
      <w:r w:rsidRPr="002C0BF0">
        <w:t>ord</w:t>
      </w:r>
      <w:proofErr w:type="spellEnd"/>
    </w:p>
    <w:p w14:paraId="49F92BEE" w14:textId="64F4BB35" w:rsidR="00A03293" w:rsidRDefault="00A03293" w:rsidP="00A03293">
      <w:pPr>
        <w:ind w:firstLine="720"/>
        <w:rPr>
          <w:i/>
          <w:sz w:val="24"/>
        </w:rPr>
      </w:pPr>
      <w:r w:rsidRPr="005B3A55">
        <w:rPr>
          <w:i/>
          <w:sz w:val="24"/>
        </w:rPr>
        <w:t>&lt;</w:t>
      </w:r>
      <w:proofErr w:type="gramStart"/>
      <w:r>
        <w:rPr>
          <w:i/>
          <w:sz w:val="24"/>
        </w:rPr>
        <w:t>insert</w:t>
      </w:r>
      <w:proofErr w:type="gramEnd"/>
      <w:r>
        <w:rPr>
          <w:i/>
          <w:sz w:val="24"/>
        </w:rPr>
        <w:t xml:space="preserve"> your </w:t>
      </w:r>
      <w:r w:rsidRPr="002C0BF0">
        <w:rPr>
          <w:i/>
          <w:sz w:val="24"/>
        </w:rPr>
        <w:t xml:space="preserve">75 word </w:t>
      </w:r>
      <w:r>
        <w:rPr>
          <w:i/>
          <w:sz w:val="24"/>
        </w:rPr>
        <w:t xml:space="preserve">effectiveness </w:t>
      </w:r>
      <w:r w:rsidRPr="002C0BF0">
        <w:rPr>
          <w:i/>
          <w:sz w:val="24"/>
        </w:rPr>
        <w:t xml:space="preserve">discussion </w:t>
      </w:r>
      <w:r>
        <w:rPr>
          <w:i/>
          <w:sz w:val="24"/>
        </w:rPr>
        <w:t>here</w:t>
      </w:r>
      <w:r w:rsidRPr="00E078A1">
        <w:rPr>
          <w:i/>
          <w:sz w:val="24"/>
        </w:rPr>
        <w:t xml:space="preserve">&gt;   </w:t>
      </w:r>
    </w:p>
    <w:p w14:paraId="1BBEBAD8" w14:textId="77777777" w:rsidR="000C39EC" w:rsidRDefault="000C39EC" w:rsidP="00A03293">
      <w:pPr>
        <w:ind w:firstLine="720"/>
        <w:rPr>
          <w:i/>
          <w:sz w:val="24"/>
        </w:rPr>
      </w:pPr>
    </w:p>
    <w:p w14:paraId="77172013" w14:textId="77777777" w:rsidR="00A03293" w:rsidRPr="00A83FD9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</w:pPr>
      <w:r w:rsidRPr="00A83FD9">
        <w:t xml:space="preserve">Screenshot of the top organic search result reported by Google for your </w:t>
      </w:r>
      <w:proofErr w:type="spellStart"/>
      <w:r w:rsidRPr="00A83FD9">
        <w:t>AdWord</w:t>
      </w:r>
      <w:proofErr w:type="spellEnd"/>
    </w:p>
    <w:p w14:paraId="4D367834" w14:textId="77777777" w:rsidR="00A03293" w:rsidRPr="0043663A" w:rsidRDefault="00A03293" w:rsidP="00A03293">
      <w:pPr>
        <w:ind w:left="720"/>
        <w:rPr>
          <w:b/>
          <w:sz w:val="24"/>
          <w:u w:val="single"/>
        </w:rPr>
      </w:pPr>
      <w:r w:rsidRPr="0043663A">
        <w:rPr>
          <w:i/>
          <w:sz w:val="24"/>
        </w:rPr>
        <w:t>&lt;</w:t>
      </w:r>
      <w:r>
        <w:rPr>
          <w:i/>
          <w:sz w:val="24"/>
        </w:rPr>
        <w:t>paste an image of your organic search results here</w:t>
      </w:r>
      <w:r w:rsidRPr="0043663A">
        <w:rPr>
          <w:i/>
          <w:sz w:val="24"/>
        </w:rPr>
        <w:t xml:space="preserve">&gt;   </w:t>
      </w:r>
    </w:p>
    <w:p w14:paraId="3DAE541C" w14:textId="77777777" w:rsidR="00A03293" w:rsidRPr="0037009E" w:rsidRDefault="00A03293" w:rsidP="0037009E">
      <w:pPr>
        <w:ind w:firstLine="720"/>
        <w:rPr>
          <w:i/>
          <w:sz w:val="24"/>
        </w:rPr>
      </w:pPr>
    </w:p>
    <w:p w14:paraId="63DD7B41" w14:textId="77777777" w:rsidR="00A03293" w:rsidRPr="005B3A55" w:rsidRDefault="00A03293">
      <w:pPr>
        <w:pStyle w:val="Heading1"/>
      </w:pPr>
      <w:r>
        <w:t xml:space="preserve">Task </w:t>
      </w:r>
      <w:r w:rsidRPr="005B3A55">
        <w:t xml:space="preserve">3:  </w:t>
      </w:r>
      <w:bookmarkStart w:id="0" w:name="_Hlk54467283"/>
      <w:r>
        <w:t>Universal Design and Accessibility</w:t>
      </w:r>
      <w:bookmarkEnd w:id="0"/>
    </w:p>
    <w:p w14:paraId="42CE5896" w14:textId="77777777" w:rsidR="00A03293" w:rsidRPr="00C37DB2" w:rsidRDefault="00A03293" w:rsidP="00A03293">
      <w:pPr>
        <w:pStyle w:val="ListParagraph"/>
        <w:numPr>
          <w:ilvl w:val="0"/>
          <w:numId w:val="7"/>
        </w:numPr>
        <w:contextualSpacing w:val="0"/>
        <w:rPr>
          <w:b/>
          <w:vanish/>
          <w:sz w:val="24"/>
          <w:u w:val="single"/>
        </w:rPr>
      </w:pPr>
    </w:p>
    <w:p w14:paraId="01294285" w14:textId="77777777" w:rsidR="00A03293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  <w:rPr>
          <w:bCs w:val="0"/>
        </w:rPr>
      </w:pPr>
      <w:r>
        <w:t>“Language Missing” Analysis</w:t>
      </w:r>
    </w:p>
    <w:p w14:paraId="26E99B7F" w14:textId="6254A913" w:rsidR="00A03293" w:rsidRDefault="00A03293" w:rsidP="00A03293">
      <w:pPr>
        <w:ind w:left="720"/>
        <w:rPr>
          <w:i/>
          <w:sz w:val="24"/>
        </w:rPr>
      </w:pPr>
      <w:r>
        <w:rPr>
          <w:i/>
          <w:sz w:val="24"/>
        </w:rPr>
        <w:t>3.1(a</w:t>
      </w:r>
      <w:proofErr w:type="gramStart"/>
      <w:r>
        <w:rPr>
          <w:i/>
          <w:sz w:val="24"/>
        </w:rPr>
        <w:t xml:space="preserve">)  </w:t>
      </w:r>
      <w:r w:rsidRPr="005B3A55">
        <w:rPr>
          <w:i/>
          <w:sz w:val="24"/>
        </w:rPr>
        <w:t>&lt;</w:t>
      </w:r>
      <w:proofErr w:type="gramEnd"/>
      <w:r>
        <w:rPr>
          <w:i/>
          <w:sz w:val="24"/>
        </w:rPr>
        <w:t xml:space="preserve">Insert </w:t>
      </w:r>
      <w:r w:rsidR="00DA7A36">
        <w:rPr>
          <w:i/>
          <w:sz w:val="24"/>
        </w:rPr>
        <w:t xml:space="preserve">the </w:t>
      </w:r>
      <w:r w:rsidR="006F67F0">
        <w:rPr>
          <w:i/>
          <w:sz w:val="24"/>
        </w:rPr>
        <w:t xml:space="preserve">corrected </w:t>
      </w:r>
      <w:r w:rsidR="00DA7A36">
        <w:rPr>
          <w:i/>
          <w:sz w:val="24"/>
        </w:rPr>
        <w:t xml:space="preserve">source </w:t>
      </w:r>
      <w:r>
        <w:rPr>
          <w:i/>
          <w:sz w:val="24"/>
        </w:rPr>
        <w:t>code for the HTML statement here</w:t>
      </w:r>
      <w:r w:rsidRPr="00E078A1">
        <w:rPr>
          <w:i/>
          <w:sz w:val="24"/>
        </w:rPr>
        <w:t xml:space="preserve">&gt;   </w:t>
      </w:r>
    </w:p>
    <w:p w14:paraId="0F086F93" w14:textId="77777777" w:rsidR="000C39EC" w:rsidRDefault="000C39EC" w:rsidP="00A03293">
      <w:pPr>
        <w:ind w:left="720"/>
        <w:rPr>
          <w:i/>
          <w:sz w:val="24"/>
        </w:rPr>
      </w:pPr>
    </w:p>
    <w:p w14:paraId="6AFF0CEF" w14:textId="3368EBCD" w:rsidR="00A03293" w:rsidRDefault="00A03293" w:rsidP="00A03293">
      <w:pPr>
        <w:ind w:firstLine="720"/>
        <w:rPr>
          <w:i/>
          <w:sz w:val="24"/>
        </w:rPr>
      </w:pPr>
      <w:r>
        <w:rPr>
          <w:i/>
          <w:sz w:val="24"/>
        </w:rPr>
        <w:t>3.1(b</w:t>
      </w:r>
      <w:proofErr w:type="gramStart"/>
      <w:r>
        <w:rPr>
          <w:i/>
          <w:sz w:val="24"/>
        </w:rPr>
        <w:t>)  &lt;</w:t>
      </w:r>
      <w:proofErr w:type="gramEnd"/>
      <w:r>
        <w:rPr>
          <w:i/>
          <w:sz w:val="24"/>
        </w:rPr>
        <w:t>insert your discussion of the POUR language analysis&gt;</w:t>
      </w:r>
    </w:p>
    <w:p w14:paraId="5B2AE938" w14:textId="77777777" w:rsidR="000C39EC" w:rsidRDefault="000C39EC" w:rsidP="00A03293">
      <w:pPr>
        <w:ind w:firstLine="720"/>
        <w:rPr>
          <w:i/>
          <w:sz w:val="24"/>
        </w:rPr>
      </w:pPr>
    </w:p>
    <w:p w14:paraId="55A02233" w14:textId="77777777" w:rsidR="00A03293" w:rsidRDefault="00A03293" w:rsidP="00A03293">
      <w:pPr>
        <w:pStyle w:val="Heading2"/>
        <w:keepNext w:val="0"/>
        <w:numPr>
          <w:ilvl w:val="1"/>
          <w:numId w:val="7"/>
        </w:numPr>
        <w:spacing w:before="0" w:after="200"/>
        <w:rPr>
          <w:bCs w:val="0"/>
        </w:rPr>
      </w:pPr>
      <w:r>
        <w:t xml:space="preserve"> “Missing Alternate Text” Analysis</w:t>
      </w:r>
    </w:p>
    <w:p w14:paraId="7B4CDA03" w14:textId="65BBEE2E" w:rsidR="00A03293" w:rsidRDefault="00A03293" w:rsidP="00A03293">
      <w:pPr>
        <w:ind w:firstLine="720"/>
        <w:rPr>
          <w:i/>
          <w:sz w:val="24"/>
        </w:rPr>
      </w:pPr>
      <w:r>
        <w:rPr>
          <w:i/>
          <w:sz w:val="24"/>
        </w:rPr>
        <w:t>3.3(a</w:t>
      </w:r>
      <w:proofErr w:type="gramStart"/>
      <w:r>
        <w:rPr>
          <w:i/>
          <w:sz w:val="24"/>
        </w:rPr>
        <w:t xml:space="preserve">)  </w:t>
      </w:r>
      <w:r w:rsidRPr="008D6679">
        <w:rPr>
          <w:i/>
          <w:sz w:val="24"/>
        </w:rPr>
        <w:t>&lt;</w:t>
      </w:r>
      <w:proofErr w:type="gramEnd"/>
      <w:r>
        <w:rPr>
          <w:i/>
          <w:sz w:val="24"/>
        </w:rPr>
        <w:t>I</w:t>
      </w:r>
      <w:r w:rsidRPr="008D6679">
        <w:rPr>
          <w:i/>
          <w:sz w:val="24"/>
        </w:rPr>
        <w:t xml:space="preserve">nsert </w:t>
      </w:r>
      <w:r w:rsidR="00DA7A36">
        <w:rPr>
          <w:i/>
          <w:sz w:val="24"/>
        </w:rPr>
        <w:t xml:space="preserve">the </w:t>
      </w:r>
      <w:r w:rsidR="006F67F0">
        <w:rPr>
          <w:i/>
          <w:sz w:val="24"/>
        </w:rPr>
        <w:t xml:space="preserve">corrected </w:t>
      </w:r>
      <w:r w:rsidR="00DA7A36">
        <w:rPr>
          <w:i/>
          <w:sz w:val="24"/>
        </w:rPr>
        <w:t xml:space="preserve">source </w:t>
      </w:r>
      <w:r>
        <w:rPr>
          <w:i/>
          <w:sz w:val="24"/>
        </w:rPr>
        <w:t>code for the IMG statement here</w:t>
      </w:r>
      <w:r w:rsidRPr="008D6679">
        <w:rPr>
          <w:i/>
          <w:sz w:val="24"/>
        </w:rPr>
        <w:t xml:space="preserve">&gt;   </w:t>
      </w:r>
    </w:p>
    <w:p w14:paraId="233965F6" w14:textId="77777777" w:rsidR="000C39EC" w:rsidRDefault="000C39EC" w:rsidP="00A03293">
      <w:pPr>
        <w:ind w:firstLine="720"/>
        <w:rPr>
          <w:i/>
          <w:sz w:val="24"/>
        </w:rPr>
      </w:pPr>
    </w:p>
    <w:p w14:paraId="4E549CF9" w14:textId="13AB7588" w:rsidR="00A03293" w:rsidRDefault="00A03293" w:rsidP="00A03293">
      <w:pPr>
        <w:ind w:firstLine="720"/>
        <w:rPr>
          <w:i/>
          <w:sz w:val="24"/>
        </w:rPr>
      </w:pPr>
      <w:r>
        <w:rPr>
          <w:i/>
          <w:sz w:val="24"/>
        </w:rPr>
        <w:lastRenderedPageBreak/>
        <w:t>3.3(b</w:t>
      </w:r>
      <w:proofErr w:type="gramStart"/>
      <w:r>
        <w:rPr>
          <w:i/>
          <w:sz w:val="24"/>
        </w:rPr>
        <w:t xml:space="preserve">) </w:t>
      </w:r>
      <w:r w:rsidR="006F67F0">
        <w:rPr>
          <w:i/>
          <w:sz w:val="24"/>
        </w:rPr>
        <w:t xml:space="preserve"> </w:t>
      </w:r>
      <w:r>
        <w:rPr>
          <w:i/>
          <w:sz w:val="24"/>
        </w:rPr>
        <w:t>&lt;</w:t>
      </w:r>
      <w:proofErr w:type="gramEnd"/>
      <w:r>
        <w:rPr>
          <w:i/>
          <w:sz w:val="24"/>
        </w:rPr>
        <w:t>insert your discussion of the POUR alternate text analysis&gt;</w:t>
      </w:r>
    </w:p>
    <w:p w14:paraId="1F16EE47" w14:textId="77777777" w:rsidR="00A03293" w:rsidRDefault="00A03293">
      <w:pPr>
        <w:pStyle w:val="Heading1"/>
      </w:pPr>
    </w:p>
    <w:p w14:paraId="4DBFC9E5" w14:textId="77777777" w:rsidR="00A03293" w:rsidRDefault="00A03293">
      <w:pPr>
        <w:pStyle w:val="Heading1"/>
      </w:pPr>
      <w:r>
        <w:t>Task</w:t>
      </w:r>
      <w:r w:rsidRPr="005B3A55">
        <w:t xml:space="preserve"> 4:  </w:t>
      </w:r>
      <w:r w:rsidRPr="00B955A7">
        <w:t>Insert images of each major section of your Website</w:t>
      </w:r>
    </w:p>
    <w:p w14:paraId="51B1478F" w14:textId="77777777" w:rsidR="00A03293" w:rsidRDefault="00A03293" w:rsidP="00A03293">
      <w:pPr>
        <w:pStyle w:val="Heading2"/>
        <w:keepNext w:val="0"/>
        <w:numPr>
          <w:ilvl w:val="1"/>
          <w:numId w:val="13"/>
        </w:numPr>
        <w:spacing w:before="0" w:after="200"/>
        <w:rPr>
          <w:szCs w:val="24"/>
        </w:rPr>
      </w:pPr>
      <w:r>
        <w:t xml:space="preserve">Image for </w:t>
      </w:r>
      <w:r w:rsidRPr="00DF25AF">
        <w:rPr>
          <w:szCs w:val="24"/>
        </w:rPr>
        <w:t>Header (Row 1)</w:t>
      </w:r>
    </w:p>
    <w:p w14:paraId="19130BF9" w14:textId="002D9E98" w:rsidR="00A03293" w:rsidRDefault="00A03293" w:rsidP="00A03293">
      <w:pPr>
        <w:pStyle w:val="ListParagraph"/>
        <w:ind w:left="360" w:firstLine="360"/>
        <w:rPr>
          <w:i/>
          <w:sz w:val="24"/>
        </w:rPr>
      </w:pPr>
      <w:r w:rsidRPr="00B955A7">
        <w:rPr>
          <w:i/>
          <w:sz w:val="24"/>
        </w:rPr>
        <w:t>&lt;insert your image Header here&gt;</w:t>
      </w:r>
    </w:p>
    <w:p w14:paraId="7129E975" w14:textId="77777777" w:rsidR="000C39EC" w:rsidRDefault="000C39EC" w:rsidP="00A03293">
      <w:pPr>
        <w:pStyle w:val="ListParagraph"/>
        <w:ind w:left="360" w:firstLine="360"/>
      </w:pPr>
    </w:p>
    <w:p w14:paraId="0ABF0CD4" w14:textId="77777777" w:rsidR="00A03293" w:rsidRDefault="00A03293" w:rsidP="00A03293">
      <w:pPr>
        <w:pStyle w:val="Heading2"/>
        <w:keepNext w:val="0"/>
        <w:numPr>
          <w:ilvl w:val="1"/>
          <w:numId w:val="13"/>
        </w:numPr>
        <w:spacing w:before="0" w:after="200"/>
        <w:rPr>
          <w:szCs w:val="24"/>
        </w:rPr>
      </w:pPr>
      <w:r>
        <w:t>Image for</w:t>
      </w:r>
      <w:r w:rsidRPr="00B955A7">
        <w:rPr>
          <w:szCs w:val="24"/>
        </w:rPr>
        <w:t xml:space="preserve"> </w:t>
      </w:r>
      <w:r w:rsidRPr="00DF25AF">
        <w:rPr>
          <w:szCs w:val="24"/>
        </w:rPr>
        <w:t xml:space="preserve">Corporate </w:t>
      </w:r>
      <w:r>
        <w:rPr>
          <w:szCs w:val="24"/>
        </w:rPr>
        <w:t>Governance (rows 2 - 4</w:t>
      </w:r>
      <w:r w:rsidRPr="00DF25AF">
        <w:rPr>
          <w:szCs w:val="24"/>
        </w:rPr>
        <w:t>)</w:t>
      </w:r>
    </w:p>
    <w:p w14:paraId="5E5BCB6C" w14:textId="5A2A700E" w:rsidR="00A03293" w:rsidRDefault="00A03293" w:rsidP="00A03293">
      <w:pPr>
        <w:pStyle w:val="ListParagraph"/>
        <w:ind w:left="360" w:firstLine="360"/>
        <w:rPr>
          <w:i/>
          <w:sz w:val="24"/>
        </w:rPr>
      </w:pPr>
      <w:r w:rsidRPr="00B955A7">
        <w:rPr>
          <w:i/>
          <w:sz w:val="24"/>
        </w:rPr>
        <w:t>&lt;insert your image Corporate Overview and Governance here&gt;</w:t>
      </w:r>
    </w:p>
    <w:p w14:paraId="2919A5A0" w14:textId="77777777" w:rsidR="000C39EC" w:rsidRDefault="000C39EC" w:rsidP="00A03293">
      <w:pPr>
        <w:pStyle w:val="ListParagraph"/>
        <w:ind w:left="360" w:firstLine="360"/>
      </w:pPr>
    </w:p>
    <w:p w14:paraId="0297E719" w14:textId="41331F3D" w:rsidR="00A03293" w:rsidRDefault="00A03293" w:rsidP="00A03293">
      <w:pPr>
        <w:pStyle w:val="Heading2"/>
        <w:keepNext w:val="0"/>
        <w:numPr>
          <w:ilvl w:val="1"/>
          <w:numId w:val="13"/>
        </w:numPr>
        <w:spacing w:before="0" w:after="200"/>
      </w:pPr>
      <w:r>
        <w:t>Image for</w:t>
      </w:r>
      <w:r w:rsidRPr="00B955A7">
        <w:t xml:space="preserve"> Corporate </w:t>
      </w:r>
      <w:r>
        <w:t>ESG</w:t>
      </w:r>
      <w:r w:rsidR="00D12304">
        <w:t>&amp;</w:t>
      </w:r>
      <w:proofErr w:type="gramStart"/>
      <w:r w:rsidR="00D12304">
        <w:t xml:space="preserve">C </w:t>
      </w:r>
      <w:r>
        <w:t xml:space="preserve"> </w:t>
      </w:r>
      <w:r w:rsidRPr="00B955A7">
        <w:t>Analysis</w:t>
      </w:r>
      <w:proofErr w:type="gramEnd"/>
      <w:r w:rsidRPr="00B955A7">
        <w:t xml:space="preserve"> (rows </w:t>
      </w:r>
      <w:r>
        <w:t>5</w:t>
      </w:r>
      <w:r w:rsidRPr="00B955A7">
        <w:t xml:space="preserve"> – </w:t>
      </w:r>
      <w:r>
        <w:t>7</w:t>
      </w:r>
      <w:r w:rsidRPr="00B955A7">
        <w:t>)</w:t>
      </w:r>
    </w:p>
    <w:p w14:paraId="18895D09" w14:textId="196E392B" w:rsidR="00A03293" w:rsidRDefault="00A03293" w:rsidP="00A03293">
      <w:pPr>
        <w:pStyle w:val="ListParagraph"/>
        <w:ind w:left="360" w:firstLine="360"/>
        <w:rPr>
          <w:i/>
          <w:sz w:val="24"/>
        </w:rPr>
      </w:pPr>
      <w:r w:rsidRPr="00B955A7">
        <w:rPr>
          <w:i/>
          <w:sz w:val="24"/>
        </w:rPr>
        <w:t>&lt;</w:t>
      </w:r>
      <w:proofErr w:type="gramStart"/>
      <w:r w:rsidRPr="00B955A7">
        <w:rPr>
          <w:i/>
          <w:sz w:val="24"/>
        </w:rPr>
        <w:t>insert</w:t>
      </w:r>
      <w:proofErr w:type="gramEnd"/>
      <w:r w:rsidRPr="00B955A7">
        <w:rPr>
          <w:i/>
          <w:sz w:val="24"/>
        </w:rPr>
        <w:t xml:space="preserve"> your image </w:t>
      </w:r>
      <w:r w:rsidR="00D12304" w:rsidRPr="00D12304">
        <w:rPr>
          <w:i/>
          <w:sz w:val="24"/>
        </w:rPr>
        <w:t>Corporate ESG Strategy and Controversy Analysis</w:t>
      </w:r>
      <w:r w:rsidRPr="00B955A7">
        <w:rPr>
          <w:i/>
          <w:sz w:val="24"/>
        </w:rPr>
        <w:t xml:space="preserve"> here&gt;</w:t>
      </w:r>
    </w:p>
    <w:p w14:paraId="50EADBC9" w14:textId="77777777" w:rsidR="000C39EC" w:rsidRDefault="000C39EC" w:rsidP="00A03293">
      <w:pPr>
        <w:pStyle w:val="ListParagraph"/>
        <w:ind w:left="360" w:firstLine="360"/>
      </w:pPr>
    </w:p>
    <w:p w14:paraId="68C2E987" w14:textId="77777777" w:rsidR="00A03293" w:rsidRDefault="00A03293" w:rsidP="00A03293">
      <w:pPr>
        <w:pStyle w:val="Heading2"/>
        <w:keepNext w:val="0"/>
        <w:numPr>
          <w:ilvl w:val="1"/>
          <w:numId w:val="13"/>
        </w:numPr>
        <w:spacing w:before="0" w:after="200"/>
      </w:pPr>
      <w:r>
        <w:t xml:space="preserve">Image for </w:t>
      </w:r>
      <w:bookmarkStart w:id="1" w:name="_Hlk66868077"/>
      <w:r w:rsidRPr="00B955A7">
        <w:t xml:space="preserve">Copyright Statement </w:t>
      </w:r>
      <w:bookmarkEnd w:id="1"/>
      <w:r>
        <w:t>(row 8</w:t>
      </w:r>
      <w:r w:rsidRPr="00B955A7">
        <w:t>)</w:t>
      </w:r>
    </w:p>
    <w:p w14:paraId="1885C6EC" w14:textId="77777777" w:rsidR="00A03293" w:rsidRDefault="00A03293" w:rsidP="00A03293">
      <w:pPr>
        <w:ind w:firstLine="720"/>
        <w:rPr>
          <w:i/>
          <w:sz w:val="24"/>
        </w:rPr>
      </w:pPr>
      <w:r w:rsidRPr="005B3A55">
        <w:rPr>
          <w:i/>
          <w:sz w:val="24"/>
        </w:rPr>
        <w:t xml:space="preserve">&lt;insert your </w:t>
      </w:r>
      <w:r>
        <w:rPr>
          <w:i/>
          <w:sz w:val="24"/>
        </w:rPr>
        <w:t xml:space="preserve">image </w:t>
      </w:r>
      <w:r w:rsidRPr="00B955A7">
        <w:rPr>
          <w:i/>
          <w:sz w:val="24"/>
        </w:rPr>
        <w:t>Copyright Statement</w:t>
      </w:r>
      <w:r>
        <w:rPr>
          <w:i/>
          <w:sz w:val="24"/>
        </w:rPr>
        <w:t xml:space="preserve"> here</w:t>
      </w:r>
      <w:r w:rsidRPr="005B3A55">
        <w:rPr>
          <w:i/>
          <w:sz w:val="24"/>
        </w:rPr>
        <w:t>&gt;</w:t>
      </w:r>
    </w:p>
    <w:p w14:paraId="5F2D0E45" w14:textId="77777777" w:rsidR="00A03293" w:rsidRDefault="00A03293" w:rsidP="00A03293">
      <w:pPr>
        <w:ind w:firstLine="720"/>
        <w:rPr>
          <w:i/>
          <w:sz w:val="24"/>
        </w:rPr>
      </w:pPr>
    </w:p>
    <w:p w14:paraId="5E89524B" w14:textId="77777777" w:rsidR="00A03293" w:rsidRDefault="00A03293">
      <w:pPr>
        <w:pStyle w:val="Heading1"/>
      </w:pPr>
      <w:r>
        <w:t>Task</w:t>
      </w:r>
      <w:r w:rsidRPr="005B3A55">
        <w:t xml:space="preserve"> </w:t>
      </w:r>
      <w:r>
        <w:t>5</w:t>
      </w:r>
      <w:r w:rsidRPr="005B3A55">
        <w:t xml:space="preserve">:  </w:t>
      </w:r>
      <w:r>
        <w:t>HTML source code of your “index.html” website</w:t>
      </w:r>
    </w:p>
    <w:p w14:paraId="5526F04B" w14:textId="7CAF96AC" w:rsidR="00A03293" w:rsidRDefault="00A03293" w:rsidP="00A03293">
      <w:pPr>
        <w:ind w:firstLine="720"/>
        <w:rPr>
          <w:i/>
          <w:sz w:val="24"/>
        </w:rPr>
      </w:pPr>
      <w:r w:rsidRPr="005B3A55">
        <w:rPr>
          <w:i/>
          <w:sz w:val="24"/>
        </w:rPr>
        <w:t>&lt;insert your</w:t>
      </w:r>
      <w:r>
        <w:rPr>
          <w:i/>
          <w:sz w:val="24"/>
        </w:rPr>
        <w:t xml:space="preserve"> index.html source code here</w:t>
      </w:r>
      <w:r w:rsidRPr="005B3A55">
        <w:rPr>
          <w:i/>
          <w:sz w:val="24"/>
        </w:rPr>
        <w:t>&gt;</w:t>
      </w:r>
    </w:p>
    <w:p w14:paraId="77344C40" w14:textId="77777777" w:rsidR="000C39EC" w:rsidRDefault="000C39EC" w:rsidP="00A03293">
      <w:pPr>
        <w:ind w:firstLine="720"/>
        <w:rPr>
          <w:i/>
          <w:sz w:val="24"/>
        </w:rPr>
      </w:pPr>
    </w:p>
    <w:p w14:paraId="51DD6069" w14:textId="721333BE" w:rsidR="00A03293" w:rsidRDefault="00A03293" w:rsidP="00A03293">
      <w:r>
        <w:t>(</w:t>
      </w:r>
      <w:r w:rsidRPr="003D1CF5">
        <w:t xml:space="preserve">Note that your website source code </w:t>
      </w:r>
      <w:r>
        <w:t xml:space="preserve">typically </w:t>
      </w:r>
      <w:r w:rsidRPr="003D1CF5">
        <w:t>will be several pages long (</w:t>
      </w:r>
      <w:r>
        <w:t xml:space="preserve">2-5 </w:t>
      </w:r>
      <w:r w:rsidRPr="003D1CF5">
        <w:t xml:space="preserve">pages or about </w:t>
      </w:r>
      <w:r w:rsidR="00D12304">
        <w:t xml:space="preserve">100 to </w:t>
      </w:r>
      <w:r w:rsidRPr="003D1CF5">
        <w:t xml:space="preserve">250 lines) and may be </w:t>
      </w:r>
      <w:r>
        <w:t xml:space="preserve">double spaced and have other inconsistent formatting.   This is acceptable and is </w:t>
      </w:r>
      <w:r w:rsidRPr="003D1CF5">
        <w:t xml:space="preserve">why this </w:t>
      </w:r>
      <w:r>
        <w:t xml:space="preserve">task is </w:t>
      </w:r>
      <w:r w:rsidRPr="003D1CF5">
        <w:t>located at the end of your assignment report.</w:t>
      </w:r>
      <w:r>
        <w:t xml:space="preserve">   Task 5 does </w:t>
      </w:r>
      <w:r w:rsidRPr="00D12304">
        <w:rPr>
          <w:b/>
          <w:u w:val="single"/>
        </w:rPr>
        <w:t>not</w:t>
      </w:r>
      <w:r>
        <w:t xml:space="preserve"> need to meet the standard report formatting requirements.)</w:t>
      </w:r>
    </w:p>
    <w:p w14:paraId="40D5AD96" w14:textId="77777777" w:rsidR="00A03293" w:rsidRPr="00A03293" w:rsidRDefault="00A03293" w:rsidP="00A03293">
      <w:bookmarkStart w:id="2" w:name="_GoBack"/>
      <w:bookmarkEnd w:id="2"/>
    </w:p>
    <w:sectPr w:rsidR="00A03293" w:rsidRPr="00A03293" w:rsidSect="00A1025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9ED3D" w14:textId="77777777" w:rsidR="001904F2" w:rsidRDefault="001904F2" w:rsidP="00FF4A13">
      <w:pPr>
        <w:spacing w:after="0" w:line="240" w:lineRule="auto"/>
      </w:pPr>
      <w:r>
        <w:separator/>
      </w:r>
    </w:p>
  </w:endnote>
  <w:endnote w:type="continuationSeparator" w:id="0">
    <w:p w14:paraId="7D84F195" w14:textId="77777777" w:rsidR="001904F2" w:rsidRDefault="001904F2" w:rsidP="00FF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C1C7D" w14:textId="6F340D9B" w:rsidR="00FF4A13" w:rsidRPr="00186091" w:rsidRDefault="00242993" w:rsidP="003A43F9">
    <w:pPr>
      <w:pStyle w:val="Footer"/>
      <w:pBdr>
        <w:top w:val="thinThickSmallGap" w:sz="24" w:space="1" w:color="622423"/>
      </w:pBdr>
      <w:tabs>
        <w:tab w:val="clear" w:pos="4680"/>
        <w:tab w:val="left" w:pos="3960"/>
      </w:tabs>
      <w:rPr>
        <w:rFonts w:ascii="Arial" w:hAnsi="Arial" w:cs="Arial"/>
        <w:sz w:val="24"/>
      </w:rPr>
    </w:pPr>
    <w:r>
      <w:rPr>
        <w:rFonts w:asciiTheme="majorHAnsi" w:hAnsiTheme="majorHAnsi"/>
      </w:rPr>
      <w:t xml:space="preserve">MIS 111 – </w:t>
    </w:r>
    <w:r w:rsidR="00D12304">
      <w:rPr>
        <w:rFonts w:asciiTheme="majorHAnsi" w:hAnsiTheme="majorHAnsi"/>
      </w:rPr>
      <w:t>Fall</w:t>
    </w:r>
    <w:r w:rsidR="004254BC">
      <w:rPr>
        <w:rFonts w:asciiTheme="majorHAnsi" w:hAnsiTheme="majorHAnsi"/>
      </w:rPr>
      <w:t xml:space="preserve"> 2024</w:t>
    </w:r>
    <w:r w:rsidR="00D12304">
      <w:rPr>
        <w:rFonts w:asciiTheme="majorHAnsi" w:hAnsiTheme="majorHAnsi"/>
      </w:rPr>
      <w:t xml:space="preserve">                                       Version 1.0 (28 Oct)</w:t>
    </w:r>
    <w:r w:rsidR="00E46218" w:rsidRPr="00186091">
      <w:rPr>
        <w:rFonts w:ascii="Arial" w:hAnsi="Arial" w:cs="Arial"/>
        <w:sz w:val="24"/>
      </w:rPr>
      <w:tab/>
    </w:r>
    <w:r w:rsidR="00FF4A13" w:rsidRPr="00242993">
      <w:rPr>
        <w:rFonts w:asciiTheme="majorHAnsi" w:hAnsiTheme="majorHAnsi"/>
      </w:rPr>
      <w:t xml:space="preserve">Page </w:t>
    </w:r>
    <w:r w:rsidR="00E21A4A" w:rsidRPr="00242993">
      <w:rPr>
        <w:rFonts w:asciiTheme="majorHAnsi" w:hAnsiTheme="majorHAnsi"/>
      </w:rPr>
      <w:fldChar w:fldCharType="begin"/>
    </w:r>
    <w:r w:rsidR="00E21A4A" w:rsidRPr="00242993">
      <w:rPr>
        <w:rFonts w:asciiTheme="majorHAnsi" w:hAnsiTheme="majorHAnsi"/>
      </w:rPr>
      <w:instrText xml:space="preserve"> PAGE   \* MERGEFORMAT </w:instrText>
    </w:r>
    <w:r w:rsidR="00E21A4A" w:rsidRPr="00242993">
      <w:rPr>
        <w:rFonts w:asciiTheme="majorHAnsi" w:hAnsiTheme="majorHAnsi"/>
      </w:rPr>
      <w:fldChar w:fldCharType="separate"/>
    </w:r>
    <w:r w:rsidR="00D12304">
      <w:rPr>
        <w:rFonts w:asciiTheme="majorHAnsi" w:hAnsiTheme="majorHAnsi"/>
        <w:noProof/>
      </w:rPr>
      <w:t>2</w:t>
    </w:r>
    <w:r w:rsidR="00E21A4A" w:rsidRPr="00242993">
      <w:rPr>
        <w:rFonts w:asciiTheme="majorHAnsi" w:hAnsiTheme="majorHAnsi"/>
      </w:rPr>
      <w:fldChar w:fldCharType="end"/>
    </w:r>
    <w:r w:rsidR="00A122AF" w:rsidRPr="00242993">
      <w:rPr>
        <w:rFonts w:asciiTheme="majorHAnsi" w:hAnsiTheme="majorHAnsi"/>
      </w:rPr>
      <w:t xml:space="preserve"> of </w:t>
    </w:r>
    <w:r w:rsidR="00A122AF" w:rsidRPr="00242993">
      <w:rPr>
        <w:rFonts w:asciiTheme="majorHAnsi" w:hAnsiTheme="majorHAnsi"/>
      </w:rPr>
      <w:fldChar w:fldCharType="begin"/>
    </w:r>
    <w:r w:rsidR="00A122AF" w:rsidRPr="00242993">
      <w:rPr>
        <w:rFonts w:asciiTheme="majorHAnsi" w:hAnsiTheme="majorHAnsi"/>
      </w:rPr>
      <w:instrText xml:space="preserve"> NUMPAGES </w:instrText>
    </w:r>
    <w:r w:rsidR="00A122AF" w:rsidRPr="00242993">
      <w:rPr>
        <w:rFonts w:asciiTheme="majorHAnsi" w:hAnsiTheme="majorHAnsi"/>
      </w:rPr>
      <w:fldChar w:fldCharType="separate"/>
    </w:r>
    <w:r w:rsidR="00D12304">
      <w:rPr>
        <w:rFonts w:asciiTheme="majorHAnsi" w:hAnsiTheme="majorHAnsi"/>
        <w:noProof/>
      </w:rPr>
      <w:t>3</w:t>
    </w:r>
    <w:r w:rsidR="00A122AF" w:rsidRPr="00242993">
      <w:rPr>
        <w:rFonts w:asciiTheme="majorHAnsi" w:hAnsiTheme="majorHAnsi"/>
      </w:rPr>
      <w:fldChar w:fldCharType="end"/>
    </w:r>
    <w:r w:rsidR="00A122AF" w:rsidRPr="00186091">
      <w:rPr>
        <w:rFonts w:ascii="Arial" w:hAnsi="Arial" w:cs="Arial"/>
        <w:sz w:val="24"/>
      </w:rPr>
      <w:t xml:space="preserve"> </w:t>
    </w:r>
  </w:p>
  <w:p w14:paraId="740DC2F9" w14:textId="77777777" w:rsidR="00FF4A13" w:rsidRDefault="00FF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6D3AE" w14:textId="77777777" w:rsidR="001904F2" w:rsidRDefault="001904F2" w:rsidP="00FF4A13">
      <w:pPr>
        <w:spacing w:after="0" w:line="240" w:lineRule="auto"/>
      </w:pPr>
      <w:r>
        <w:separator/>
      </w:r>
    </w:p>
  </w:footnote>
  <w:footnote w:type="continuationSeparator" w:id="0">
    <w:p w14:paraId="74E47098" w14:textId="77777777" w:rsidR="001904F2" w:rsidRDefault="001904F2" w:rsidP="00FF4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B7859" w14:textId="77777777" w:rsidR="00DA7A36" w:rsidRPr="00FF4A13" w:rsidRDefault="00DA7A36" w:rsidP="00DA7A36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6"/>
        <w:szCs w:val="36"/>
      </w:rPr>
    </w:pPr>
    <w:r>
      <w:rPr>
        <w:sz w:val="36"/>
        <w:szCs w:val="36"/>
      </w:rPr>
      <w:t xml:space="preserve">Applied Business </w:t>
    </w:r>
    <w:r w:rsidRPr="00FF4A13">
      <w:rPr>
        <w:sz w:val="36"/>
        <w:szCs w:val="36"/>
      </w:rPr>
      <w:t xml:space="preserve">Project </w:t>
    </w:r>
    <w:r>
      <w:rPr>
        <w:sz w:val="36"/>
        <w:szCs w:val="36"/>
      </w:rPr>
      <w:t>3</w:t>
    </w:r>
    <w:r w:rsidRPr="00FF4A13">
      <w:rPr>
        <w:sz w:val="36"/>
        <w:szCs w:val="36"/>
      </w:rPr>
      <w:t xml:space="preserve"> –</w:t>
    </w:r>
    <w:r>
      <w:rPr>
        <w:sz w:val="36"/>
        <w:szCs w:val="36"/>
      </w:rPr>
      <w:t xml:space="preserve"> </w:t>
    </w:r>
    <w:r w:rsidRPr="00467360">
      <w:rPr>
        <w:sz w:val="36"/>
        <w:szCs w:val="36"/>
      </w:rPr>
      <w:t>Website Development</w:t>
    </w:r>
  </w:p>
  <w:p w14:paraId="77B1F96A" w14:textId="77777777" w:rsidR="00FF4A13" w:rsidRPr="00FF4A13" w:rsidRDefault="00FF4A13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6663"/>
    <w:multiLevelType w:val="multilevel"/>
    <w:tmpl w:val="5A0CEB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DF5685F"/>
    <w:multiLevelType w:val="hybridMultilevel"/>
    <w:tmpl w:val="1820026E"/>
    <w:lvl w:ilvl="0" w:tplc="CEFE8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941A0"/>
    <w:multiLevelType w:val="multilevel"/>
    <w:tmpl w:val="A5BC89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D387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CD5BCF"/>
    <w:multiLevelType w:val="hybridMultilevel"/>
    <w:tmpl w:val="4B905A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90C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50186E"/>
    <w:multiLevelType w:val="hybridMultilevel"/>
    <w:tmpl w:val="1F30E492"/>
    <w:lvl w:ilvl="0" w:tplc="3A763B1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7931350"/>
    <w:multiLevelType w:val="hybridMultilevel"/>
    <w:tmpl w:val="FBCA0062"/>
    <w:lvl w:ilvl="0" w:tplc="C9CC0F1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53B22BB3"/>
    <w:multiLevelType w:val="multilevel"/>
    <w:tmpl w:val="7F4044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434EEF"/>
    <w:multiLevelType w:val="hybridMultilevel"/>
    <w:tmpl w:val="14C89504"/>
    <w:lvl w:ilvl="0" w:tplc="12A6B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176117"/>
    <w:multiLevelType w:val="hybridMultilevel"/>
    <w:tmpl w:val="69CE9924"/>
    <w:lvl w:ilvl="0" w:tplc="95BCE3B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BE20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BD1480"/>
    <w:multiLevelType w:val="hybridMultilevel"/>
    <w:tmpl w:val="690A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80"/>
    <w:rsid w:val="00043E1F"/>
    <w:rsid w:val="00062E4E"/>
    <w:rsid w:val="000931C3"/>
    <w:rsid w:val="0009523D"/>
    <w:rsid w:val="000C127B"/>
    <w:rsid w:val="000C39EC"/>
    <w:rsid w:val="000C60D7"/>
    <w:rsid w:val="000D0E86"/>
    <w:rsid w:val="000D77DA"/>
    <w:rsid w:val="000E3AED"/>
    <w:rsid w:val="000E5169"/>
    <w:rsid w:val="000F3A72"/>
    <w:rsid w:val="000F6F1D"/>
    <w:rsid w:val="00123C1A"/>
    <w:rsid w:val="00131034"/>
    <w:rsid w:val="0014720D"/>
    <w:rsid w:val="0017760B"/>
    <w:rsid w:val="00186091"/>
    <w:rsid w:val="001904F2"/>
    <w:rsid w:val="001A4F2F"/>
    <w:rsid w:val="001D0A0A"/>
    <w:rsid w:val="001D0E3A"/>
    <w:rsid w:val="001D2164"/>
    <w:rsid w:val="00242993"/>
    <w:rsid w:val="00244DA1"/>
    <w:rsid w:val="002542A0"/>
    <w:rsid w:val="0025453A"/>
    <w:rsid w:val="00262786"/>
    <w:rsid w:val="00263E0D"/>
    <w:rsid w:val="002B2B6A"/>
    <w:rsid w:val="002B6473"/>
    <w:rsid w:val="002C2839"/>
    <w:rsid w:val="002F1717"/>
    <w:rsid w:val="00322F18"/>
    <w:rsid w:val="00325739"/>
    <w:rsid w:val="00333870"/>
    <w:rsid w:val="003338D3"/>
    <w:rsid w:val="003506B6"/>
    <w:rsid w:val="0037009E"/>
    <w:rsid w:val="0037012D"/>
    <w:rsid w:val="003A43F9"/>
    <w:rsid w:val="003B00D7"/>
    <w:rsid w:val="003F6ABA"/>
    <w:rsid w:val="00414625"/>
    <w:rsid w:val="00423AE4"/>
    <w:rsid w:val="004254BC"/>
    <w:rsid w:val="00425C34"/>
    <w:rsid w:val="0045210E"/>
    <w:rsid w:val="00467578"/>
    <w:rsid w:val="004677B4"/>
    <w:rsid w:val="00471680"/>
    <w:rsid w:val="004A106C"/>
    <w:rsid w:val="004B039D"/>
    <w:rsid w:val="004C7A67"/>
    <w:rsid w:val="00504A62"/>
    <w:rsid w:val="00534140"/>
    <w:rsid w:val="0055520B"/>
    <w:rsid w:val="00580992"/>
    <w:rsid w:val="005A3E39"/>
    <w:rsid w:val="005B3A55"/>
    <w:rsid w:val="005D2778"/>
    <w:rsid w:val="005D75F7"/>
    <w:rsid w:val="00640A65"/>
    <w:rsid w:val="006446FC"/>
    <w:rsid w:val="006471C3"/>
    <w:rsid w:val="006532DD"/>
    <w:rsid w:val="006577CF"/>
    <w:rsid w:val="00677E75"/>
    <w:rsid w:val="006A32EC"/>
    <w:rsid w:val="006C1D85"/>
    <w:rsid w:val="006C7E65"/>
    <w:rsid w:val="006D3686"/>
    <w:rsid w:val="006F67F0"/>
    <w:rsid w:val="00755BED"/>
    <w:rsid w:val="00757376"/>
    <w:rsid w:val="00775603"/>
    <w:rsid w:val="007E038D"/>
    <w:rsid w:val="0084699A"/>
    <w:rsid w:val="008C7C4C"/>
    <w:rsid w:val="00905664"/>
    <w:rsid w:val="00910E2D"/>
    <w:rsid w:val="0092454B"/>
    <w:rsid w:val="009255AB"/>
    <w:rsid w:val="00930009"/>
    <w:rsid w:val="00941E85"/>
    <w:rsid w:val="0094301E"/>
    <w:rsid w:val="0094685A"/>
    <w:rsid w:val="0094742F"/>
    <w:rsid w:val="0095023D"/>
    <w:rsid w:val="00957A6D"/>
    <w:rsid w:val="00960E52"/>
    <w:rsid w:val="00970730"/>
    <w:rsid w:val="0098496E"/>
    <w:rsid w:val="009A40B1"/>
    <w:rsid w:val="009C5F21"/>
    <w:rsid w:val="009D2050"/>
    <w:rsid w:val="009D274F"/>
    <w:rsid w:val="009D5340"/>
    <w:rsid w:val="009E5E8A"/>
    <w:rsid w:val="00A03293"/>
    <w:rsid w:val="00A10258"/>
    <w:rsid w:val="00A122AF"/>
    <w:rsid w:val="00A34A25"/>
    <w:rsid w:val="00A50DD3"/>
    <w:rsid w:val="00A5319F"/>
    <w:rsid w:val="00A678D1"/>
    <w:rsid w:val="00A720EF"/>
    <w:rsid w:val="00A966E3"/>
    <w:rsid w:val="00B23D8C"/>
    <w:rsid w:val="00B57104"/>
    <w:rsid w:val="00B736F8"/>
    <w:rsid w:val="00B75944"/>
    <w:rsid w:val="00B96471"/>
    <w:rsid w:val="00B97C8E"/>
    <w:rsid w:val="00BA0544"/>
    <w:rsid w:val="00BA4E19"/>
    <w:rsid w:val="00BF7A12"/>
    <w:rsid w:val="00C04146"/>
    <w:rsid w:val="00C15390"/>
    <w:rsid w:val="00C218DE"/>
    <w:rsid w:val="00C27CD9"/>
    <w:rsid w:val="00C317D3"/>
    <w:rsid w:val="00C37DB2"/>
    <w:rsid w:val="00C649F0"/>
    <w:rsid w:val="00C93AF9"/>
    <w:rsid w:val="00CA0A8C"/>
    <w:rsid w:val="00CA2423"/>
    <w:rsid w:val="00CB6780"/>
    <w:rsid w:val="00CC4807"/>
    <w:rsid w:val="00CD2E97"/>
    <w:rsid w:val="00CD5422"/>
    <w:rsid w:val="00CE6939"/>
    <w:rsid w:val="00D12304"/>
    <w:rsid w:val="00D228A1"/>
    <w:rsid w:val="00D2704B"/>
    <w:rsid w:val="00D3466D"/>
    <w:rsid w:val="00D61DB5"/>
    <w:rsid w:val="00D70CF2"/>
    <w:rsid w:val="00DA7A36"/>
    <w:rsid w:val="00DC1760"/>
    <w:rsid w:val="00DC63B8"/>
    <w:rsid w:val="00DF1DBD"/>
    <w:rsid w:val="00E00DF9"/>
    <w:rsid w:val="00E21A4A"/>
    <w:rsid w:val="00E43B99"/>
    <w:rsid w:val="00E46218"/>
    <w:rsid w:val="00E57F55"/>
    <w:rsid w:val="00E65DD8"/>
    <w:rsid w:val="00E93F36"/>
    <w:rsid w:val="00EA4A9D"/>
    <w:rsid w:val="00EB6EEF"/>
    <w:rsid w:val="00EE3066"/>
    <w:rsid w:val="00EE4DF5"/>
    <w:rsid w:val="00F151B4"/>
    <w:rsid w:val="00F50E41"/>
    <w:rsid w:val="00F53C39"/>
    <w:rsid w:val="00F53F2B"/>
    <w:rsid w:val="00F63381"/>
    <w:rsid w:val="00F84B62"/>
    <w:rsid w:val="00FA0E12"/>
    <w:rsid w:val="00FB109F"/>
    <w:rsid w:val="00FC0DF1"/>
    <w:rsid w:val="00FE3372"/>
    <w:rsid w:val="00FE57F4"/>
    <w:rsid w:val="00FF4A13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475BD6"/>
  <w15:chartTrackingRefBased/>
  <w15:docId w15:val="{17562C72-A744-4394-A5E8-EFF23B3F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258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55"/>
    <w:pPr>
      <w:keepNext/>
      <w:spacing w:before="240" w:after="60"/>
      <w:outlineLvl w:val="1"/>
    </w:pPr>
    <w:rPr>
      <w:rFonts w:ascii="Cambria" w:hAnsi="Cambria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57F55"/>
    <w:rPr>
      <w:rFonts w:ascii="Cambria" w:hAnsi="Cambria" w:cs="Times New Roman"/>
      <w:b/>
      <w:bCs/>
      <w:i/>
      <w:iCs/>
    </w:rPr>
  </w:style>
  <w:style w:type="character" w:styleId="Hyperlink">
    <w:name w:val="Hyperlink"/>
    <w:uiPriority w:val="99"/>
    <w:unhideWhenUsed/>
    <w:rsid w:val="00A678D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7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F4A1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F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F4A1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F4A13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94301E"/>
    <w:rPr>
      <w:rFonts w:cs="Times New Roman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E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NoSpacing">
    <w:name w:val="No Spacing"/>
    <w:uiPriority w:val="1"/>
    <w:qFormat/>
    <w:rsid w:val="00FA0E1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atton\AppData\Local\Microsoft\Windows\Temporary%20Internet%20Files\Low\Content.IE5\ZJ3ING39\Project%25201%2520-%2520TurnItIn%25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89189f-c2ea-4a35-860c-8c643eefb6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17AAFAB5A2F43BD0EC60DE938994B" ma:contentTypeVersion="7" ma:contentTypeDescription="Create a new document." ma:contentTypeScope="" ma:versionID="5578da52d037822dded91a42cdd6aec0">
  <xsd:schema xmlns:xsd="http://www.w3.org/2001/XMLSchema" xmlns:xs="http://www.w3.org/2001/XMLSchema" xmlns:p="http://schemas.microsoft.com/office/2006/metadata/properties" xmlns:ns3="df89189f-c2ea-4a35-860c-8c643eefb6d3" targetNamespace="http://schemas.microsoft.com/office/2006/metadata/properties" ma:root="true" ma:fieldsID="9c1b00472c94317b90f08d67e40226af" ns3:_="">
    <xsd:import namespace="df89189f-c2ea-4a35-860c-8c643eefb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9189f-c2ea-4a35-860c-8c643eefb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DFB7A-8F6A-4E83-AA9F-59D7C64ACD19}">
  <ds:schemaRefs>
    <ds:schemaRef ds:uri="http://schemas.microsoft.com/office/2006/metadata/properties"/>
    <ds:schemaRef ds:uri="http://schemas.microsoft.com/office/infopath/2007/PartnerControls"/>
    <ds:schemaRef ds:uri="df89189f-c2ea-4a35-860c-8c643eefb6d3"/>
  </ds:schemaRefs>
</ds:datastoreItem>
</file>

<file path=customXml/itemProps2.xml><?xml version="1.0" encoding="utf-8"?>
<ds:datastoreItem xmlns:ds="http://schemas.openxmlformats.org/officeDocument/2006/customXml" ds:itemID="{38711D7A-7E31-4E02-8692-17D0C73FB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5D177-D1C2-4C53-82B9-7F5EAA15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9189f-c2ea-4a35-860c-8c643eefb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Project%201%20-%20TurnItIn%20Template[1]</Template>
  <TotalTime>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Project 1 – MS Excel Stock Analysis – TurnItIn Template</vt:lpstr>
    </vt:vector>
  </TitlesOfParts>
  <Company>The University of Arizona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Project 1 – MS Excel Stock Analysis – TurnItIn Template</dc:title>
  <dc:subject/>
  <dc:creator>mpatton</dc:creator>
  <cp:keywords/>
  <cp:lastModifiedBy>William Neumann</cp:lastModifiedBy>
  <cp:revision>3</cp:revision>
  <dcterms:created xsi:type="dcterms:W3CDTF">2024-03-19T00:24:00Z</dcterms:created>
  <dcterms:modified xsi:type="dcterms:W3CDTF">2024-10-27T22:58:00Z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0x010100B1A17AAFAB5A2F43BD0EC60DE938994B</vt:lpwstr>
  </property>
</Properties>
</file>